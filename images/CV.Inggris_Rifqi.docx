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DEFD" w14:textId="7781951A" w:rsidR="00535F87" w:rsidRDefault="0036697C" w:rsidP="00262B0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52857676" wp14:editId="4AAC7FF3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9B77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5F76F57E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0804F" w14:textId="6FA23674" w:rsidR="0036697C" w:rsidRPr="000E10D9" w:rsidRDefault="009A6AF1" w:rsidP="00C657AC">
            <w:pPr>
              <w:pStyle w:val="Title"/>
              <w:rPr>
                <w:noProof/>
                <w:sz w:val="48"/>
                <w:szCs w:val="50"/>
              </w:rPr>
            </w:pPr>
            <w:r w:rsidRPr="000E10D9">
              <w:rPr>
                <w:sz w:val="48"/>
                <w:szCs w:val="50"/>
              </w:rPr>
              <w:t>Rifqi fachrul rozi</w:t>
            </w:r>
          </w:p>
        </w:tc>
      </w:tr>
      <w:tr w:rsidR="0036697C" w:rsidRPr="00320ECB" w14:paraId="22C48307" w14:textId="77777777" w:rsidTr="0036697C">
        <w:trPr>
          <w:trHeight w:val="64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4D5B7" w14:textId="77777777" w:rsidR="00E72A6A" w:rsidRDefault="00E72A6A" w:rsidP="00E72A6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C2B8A58" wp14:editId="0D673E2B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B58D35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177B063" w14:textId="73DCD299" w:rsidR="0036697C" w:rsidRDefault="000E10D9" w:rsidP="0049740E">
            <w:pPr>
              <w:pStyle w:val="Subtitle"/>
              <w:rPr>
                <w:rStyle w:val="SubtitleChar"/>
              </w:rPr>
            </w:pPr>
            <w:r>
              <w:rPr>
                <w:caps w:val="0"/>
              </w:rPr>
              <w:t>BSI University Student</w:t>
            </w:r>
          </w:p>
          <w:p w14:paraId="27B696D0" w14:textId="77777777" w:rsidR="00E72A6A" w:rsidRPr="00173B36" w:rsidRDefault="00E72A6A" w:rsidP="0036697C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CC8B630" wp14:editId="4B021C9D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BFBBD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6697C" w:rsidRPr="00320ECB" w14:paraId="4479A797" w14:textId="77777777" w:rsidTr="0036697C">
        <w:trPr>
          <w:trHeight w:val="2313"/>
          <w:jc w:val="center"/>
        </w:trPr>
        <w:tc>
          <w:tcPr>
            <w:tcW w:w="3510" w:type="dxa"/>
            <w:shd w:val="clear" w:color="auto" w:fill="auto"/>
          </w:tcPr>
          <w:p w14:paraId="67E378BC" w14:textId="70F04E70" w:rsidR="0036697C" w:rsidRPr="00173B36" w:rsidRDefault="00000000" w:rsidP="00C657AC">
            <w:pPr>
              <w:pStyle w:val="Heading1"/>
            </w:pPr>
            <w:sdt>
              <w:sdtPr>
                <w:id w:val="1272060749"/>
                <w:placeholder>
                  <w:docPart w:val="D6D76B0E8225467493FE5CABA4570842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CONTACT</w:t>
                </w:r>
              </w:sdtContent>
            </w:sdt>
          </w:p>
          <w:p w14:paraId="1C9BB24B" w14:textId="77777777" w:rsidR="00E72A6A" w:rsidRDefault="0036697C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B109053" wp14:editId="357D7919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088893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C13B39A" w14:textId="5F347874" w:rsidR="0036697C" w:rsidRPr="00E216D4" w:rsidRDefault="000E10D9" w:rsidP="0036697C">
            <w:pPr>
              <w:pStyle w:val="Heading2"/>
            </w:pPr>
            <w:r>
              <w:t>083824607459</w:t>
            </w:r>
          </w:p>
          <w:p w14:paraId="3ADDD1F1" w14:textId="7BA4586A" w:rsidR="0036697C" w:rsidRDefault="00000000" w:rsidP="0036697C">
            <w:pPr>
              <w:pStyle w:val="Heading2"/>
            </w:pPr>
            <w:hyperlink r:id="rId11" w:history="1">
              <w:r w:rsidR="00E01952" w:rsidRPr="00206B0F">
                <w:rPr>
                  <w:rStyle w:val="Hyperlink"/>
                </w:rPr>
                <w:t>Rifqifr.mm2@gmail.com</w:t>
              </w:r>
            </w:hyperlink>
          </w:p>
          <w:p w14:paraId="283D870E" w14:textId="77777777" w:rsidR="00E01952" w:rsidRPr="00E01952" w:rsidRDefault="00E01952" w:rsidP="00E01952"/>
          <w:p w14:paraId="669AD66A" w14:textId="7B46A317" w:rsidR="00E01952" w:rsidRPr="00E01952" w:rsidRDefault="00E01952" w:rsidP="00E01952">
            <w:r>
              <w:t>Dusun Pahing RT08/RW03 Desa Rambatan Kec.Ciniru Kab.Kuningan-Jawa barat 45565</w:t>
            </w:r>
          </w:p>
          <w:p w14:paraId="6ACBF0D3" w14:textId="35542877" w:rsidR="0036697C" w:rsidRPr="00173B36" w:rsidRDefault="0036697C" w:rsidP="0036697C">
            <w:pPr>
              <w:pStyle w:val="Heading2"/>
            </w:pPr>
          </w:p>
        </w:tc>
        <w:tc>
          <w:tcPr>
            <w:tcW w:w="7200" w:type="dxa"/>
            <w:shd w:val="clear" w:color="auto" w:fill="auto"/>
          </w:tcPr>
          <w:p w14:paraId="2CE2CC89" w14:textId="6DFEC594" w:rsidR="0036697C" w:rsidRPr="00173B36" w:rsidRDefault="00000000" w:rsidP="00C657AC">
            <w:pPr>
              <w:pStyle w:val="Heading1"/>
            </w:pPr>
            <w:sdt>
              <w:sdtPr>
                <w:id w:val="-447008296"/>
                <w:placeholder>
                  <w:docPart w:val="714334DC0A3C4F3788194B3C6DCE0BE2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PROFILE</w:t>
                </w:r>
              </w:sdtContent>
            </w:sdt>
          </w:p>
          <w:p w14:paraId="13CD5D3E" w14:textId="1B08B3B5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99B8FB9" wp14:editId="7F97450E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EB1B65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487ED336" w14:textId="6966833B" w:rsidR="0036697C" w:rsidRPr="00173B36" w:rsidRDefault="00F72545" w:rsidP="0036697C">
            <w:r w:rsidRPr="00F72545">
              <w:t>I am Rifqi Fachrul Rozi I am 2</w:t>
            </w:r>
            <w:r w:rsidR="00EC676C">
              <w:t>3</w:t>
            </w:r>
            <w:r w:rsidRPr="00F72545">
              <w:t xml:space="preserve"> years old, I am an only child, I am Muslim. I am someone who is hardworking, disciplined and responsible. I'm the kind of person who gets along easily.</w:t>
            </w:r>
            <w:r w:rsidR="00D84B04">
              <w:rPr>
                <w:noProof/>
                <w:sz w:val="48"/>
                <w:szCs w:val="50"/>
              </w:rPr>
              <w:drawing>
                <wp:anchor distT="0" distB="0" distL="114300" distR="114300" simplePos="0" relativeHeight="251669504" behindDoc="1" locked="0" layoutInCell="1" allowOverlap="1" wp14:anchorId="3537C86C" wp14:editId="53CED2A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17780</wp:posOffset>
                  </wp:positionV>
                  <wp:extent cx="914400" cy="1219200"/>
                  <wp:effectExtent l="0" t="0" r="0" b="0"/>
                  <wp:wrapSquare wrapText="bothSides"/>
                  <wp:docPr id="16037574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697C" w:rsidRPr="00320ECB" w14:paraId="5E39667A" w14:textId="77777777" w:rsidTr="0036697C">
        <w:trPr>
          <w:trHeight w:val="2907"/>
          <w:jc w:val="center"/>
        </w:trPr>
        <w:tc>
          <w:tcPr>
            <w:tcW w:w="3510" w:type="dxa"/>
            <w:shd w:val="clear" w:color="auto" w:fill="auto"/>
          </w:tcPr>
          <w:p w14:paraId="0A1F380E" w14:textId="5FC7D604" w:rsidR="0036697C" w:rsidRPr="00173B36" w:rsidRDefault="00000000" w:rsidP="00C657AC">
            <w:pPr>
              <w:pStyle w:val="Heading1"/>
            </w:pPr>
            <w:sdt>
              <w:sdtPr>
                <w:id w:val="211169216"/>
                <w:placeholder>
                  <w:docPart w:val="B9AB0E8A66C640FA9DCBD8ECBBB1BCC2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SKILLS</w:t>
                </w:r>
              </w:sdtContent>
            </w:sdt>
            <w:r w:rsidR="00A8656F">
              <w:t xml:space="preserve"> </w:t>
            </w:r>
          </w:p>
          <w:p w14:paraId="6AB62FA6" w14:textId="27FAAFF6" w:rsidR="00E72A6A" w:rsidRPr="00E72A6A" w:rsidRDefault="00E72A6A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6C248C" wp14:editId="636EDAC8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E256D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6A4EE6D8" w14:textId="3F38F494" w:rsidR="0036697C" w:rsidRPr="00387FF0" w:rsidRDefault="003231AD" w:rsidP="0036697C">
            <w:pPr>
              <w:pStyle w:val="Heading2"/>
            </w:pPr>
            <w:r>
              <w:t>Microsoft Office</w:t>
            </w:r>
          </w:p>
          <w:p w14:paraId="6FFAC9C0" w14:textId="679FD33B" w:rsidR="00A8656F" w:rsidRDefault="003231AD" w:rsidP="0036697C">
            <w:pPr>
              <w:pStyle w:val="Heading2"/>
            </w:pPr>
            <w:r>
              <w:t>Adobe Photos</w:t>
            </w:r>
            <w:r w:rsidR="00EC676C">
              <w:t>hop</w:t>
            </w:r>
          </w:p>
          <w:p w14:paraId="031AD06D" w14:textId="70DC77DF" w:rsidR="00A8656F" w:rsidRDefault="003231AD" w:rsidP="0036697C">
            <w:pPr>
              <w:pStyle w:val="Heading2"/>
            </w:pPr>
            <w:r>
              <w:t>Corel Draw</w:t>
            </w:r>
          </w:p>
          <w:p w14:paraId="2F1D5ED1" w14:textId="76A2B0C2" w:rsidR="00EC676C" w:rsidRDefault="00EC676C" w:rsidP="00EC676C">
            <w:r>
              <w:t>Adobe Premiere</w:t>
            </w:r>
          </w:p>
          <w:p w14:paraId="50001EA0" w14:textId="30B04DBA" w:rsidR="00EC676C" w:rsidRPr="00EC676C" w:rsidRDefault="00EC676C" w:rsidP="00EC676C">
            <w:r>
              <w:t>HTML, PHP, Python</w:t>
            </w:r>
          </w:p>
          <w:p w14:paraId="36BA9ADF" w14:textId="77777777" w:rsidR="00A8656F" w:rsidRDefault="00000000" w:rsidP="0036697C">
            <w:pPr>
              <w:pStyle w:val="Heading2"/>
            </w:pPr>
            <w:sdt>
              <w:sdtPr>
                <w:id w:val="-389426565"/>
                <w:placeholder>
                  <w:docPart w:val="99C4964E6D1C4EF89810AE5DD6829D06"/>
                </w:placeholder>
                <w:temporary/>
                <w:showingPlcHdr/>
                <w15:appearance w15:val="hidden"/>
              </w:sdtPr>
              <w:sdtContent>
                <w:r w:rsidR="00A8656F" w:rsidRPr="00387FF0">
                  <w:t>Communication</w:t>
                </w:r>
              </w:sdtContent>
            </w:sdt>
          </w:p>
          <w:p w14:paraId="2FD43C79" w14:textId="33CAB08E" w:rsidR="00A8656F" w:rsidRDefault="003231AD" w:rsidP="0036697C">
            <w:pPr>
              <w:pStyle w:val="Heading2"/>
            </w:pPr>
            <w:r>
              <w:t>Beginer English</w:t>
            </w:r>
          </w:p>
          <w:p w14:paraId="7C20C82B" w14:textId="5FD3020E" w:rsidR="0036697C" w:rsidRPr="00173B36" w:rsidRDefault="0036697C" w:rsidP="0036697C">
            <w:pPr>
              <w:pStyle w:val="Heading2"/>
            </w:pPr>
          </w:p>
        </w:tc>
        <w:tc>
          <w:tcPr>
            <w:tcW w:w="7200" w:type="dxa"/>
            <w:vMerge w:val="restart"/>
            <w:shd w:val="clear" w:color="auto" w:fill="auto"/>
          </w:tcPr>
          <w:p w14:paraId="10AC0E23" w14:textId="27AD9C83" w:rsidR="0036697C" w:rsidRDefault="00000000" w:rsidP="00C657AC">
            <w:pPr>
              <w:pStyle w:val="Heading1"/>
            </w:pPr>
            <w:sdt>
              <w:sdtPr>
                <w:id w:val="1888525358"/>
                <w:placeholder>
                  <w:docPart w:val="27407F37A1D24D90B1DA001AB2A5E750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EXPERIENCE</w:t>
                </w:r>
              </w:sdtContent>
            </w:sdt>
            <w:r w:rsidR="00A8656F">
              <w:t xml:space="preserve"> </w:t>
            </w:r>
          </w:p>
          <w:p w14:paraId="33A71993" w14:textId="3E5669DF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101513A" wp14:editId="4A95EE3E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C7008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8CF378" w14:textId="58E397FC" w:rsidR="0036697C" w:rsidRPr="00173B36" w:rsidRDefault="00750B38" w:rsidP="0036697C">
            <w:pPr>
              <w:pStyle w:val="Heading2"/>
            </w:pPr>
            <w:r>
              <w:t>Production Operator Assembling (PT.Astra Daihatsu Motor)</w:t>
            </w:r>
          </w:p>
          <w:p w14:paraId="36651EFB" w14:textId="10C0A4CD" w:rsidR="0036697C" w:rsidRPr="00173B36" w:rsidRDefault="00750B38" w:rsidP="0036697C">
            <w:pPr>
              <w:pStyle w:val="Heading3"/>
            </w:pPr>
            <w:r>
              <w:t>2019-2020</w:t>
            </w:r>
          </w:p>
          <w:p w14:paraId="60625B99" w14:textId="5C94E0C1" w:rsidR="0036697C" w:rsidRDefault="00E01952" w:rsidP="0036697C">
            <w:r w:rsidRPr="00E01952">
              <w:t>assemble the compound on the inside of the car door and ensure quality</w:t>
            </w:r>
            <w:r>
              <w:t>.</w:t>
            </w:r>
          </w:p>
          <w:p w14:paraId="3860E34F" w14:textId="77777777" w:rsidR="0036697C" w:rsidRPr="00E35677" w:rsidRDefault="0036697C" w:rsidP="0036697C"/>
          <w:p w14:paraId="77FD28A9" w14:textId="536358FC" w:rsidR="0036697C" w:rsidRPr="00173B36" w:rsidRDefault="00750B38" w:rsidP="00C657AC">
            <w:pPr>
              <w:pStyle w:val="Heading2"/>
            </w:pPr>
            <w:r>
              <w:t>Production Operator Machining (PT.Yamaha Motor Part Manufacturing Indonesia)</w:t>
            </w:r>
          </w:p>
          <w:p w14:paraId="460DC8DD" w14:textId="53799ED0" w:rsidR="0036697C" w:rsidRPr="00173B36" w:rsidRDefault="00750B38" w:rsidP="0036697C">
            <w:pPr>
              <w:pStyle w:val="Heading3"/>
            </w:pPr>
            <w:r>
              <w:t>2020-2023</w:t>
            </w:r>
          </w:p>
          <w:p w14:paraId="19DFAEAA" w14:textId="1786B59A" w:rsidR="0036697C" w:rsidRDefault="00E01952" w:rsidP="0036697C">
            <w:r w:rsidRPr="00E01952">
              <w:t>Loading products into machines and operating machines, as well as ensuring the results of machine processes</w:t>
            </w:r>
            <w:r>
              <w:t>.</w:t>
            </w:r>
            <w:r w:rsidR="0036697C">
              <w:t xml:space="preserve"> </w:t>
            </w:r>
          </w:p>
          <w:p w14:paraId="353C6435" w14:textId="77777777" w:rsidR="0036697C" w:rsidRPr="00E35677" w:rsidRDefault="0036697C" w:rsidP="0036697C"/>
          <w:p w14:paraId="644D4513" w14:textId="1A80A2D6" w:rsidR="00750B38" w:rsidRDefault="00750B38" w:rsidP="00750B38">
            <w:pPr>
              <w:pStyle w:val="Heading1"/>
            </w:pPr>
            <w:r>
              <w:t>organization experience</w:t>
            </w:r>
          </w:p>
          <w:p w14:paraId="68DD24C9" w14:textId="0C981B6A" w:rsidR="0036697C" w:rsidRDefault="00750B38" w:rsidP="00750B38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19626F" wp14:editId="6AE21D21">
                      <wp:extent cx="591185" cy="0"/>
                      <wp:effectExtent l="0" t="0" r="0" b="0"/>
                      <wp:docPr id="1206074213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2BAACE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A1DDE5" w14:textId="7EDCFDDC" w:rsidR="003231AD" w:rsidRPr="00173B36" w:rsidRDefault="003231AD" w:rsidP="00750B38">
            <w:pPr>
              <w:keepNext/>
              <w:keepLines/>
              <w:spacing w:line="240" w:lineRule="auto"/>
              <w:outlineLvl w:val="1"/>
            </w:pPr>
            <w:r>
              <w:t>OSIS Vocational High School 3 Kuningan</w:t>
            </w:r>
          </w:p>
          <w:p w14:paraId="06D92391" w14:textId="23205C41" w:rsidR="0036697C" w:rsidRPr="00173B36" w:rsidRDefault="003231AD" w:rsidP="0036697C">
            <w:pPr>
              <w:pStyle w:val="Heading3"/>
            </w:pPr>
            <w:r>
              <w:t>2017-2018</w:t>
            </w:r>
          </w:p>
          <w:p w14:paraId="53361E68" w14:textId="7FE07088" w:rsidR="0036697C" w:rsidRPr="00246F0F" w:rsidRDefault="003231AD" w:rsidP="00A8656F">
            <w:r w:rsidRPr="003231AD">
              <w:t xml:space="preserve">Preparing Student Activity Plans Student Council has the task of preparing a plan of what activities can be done by students. </w:t>
            </w:r>
          </w:p>
        </w:tc>
      </w:tr>
      <w:tr w:rsidR="0036697C" w:rsidRPr="00320ECB" w14:paraId="25DA68C5" w14:textId="77777777" w:rsidTr="00C657AC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5B1D4955" w14:textId="77777777" w:rsidR="0036697C" w:rsidRDefault="00000000" w:rsidP="00C657AC">
            <w:pPr>
              <w:pStyle w:val="Heading1"/>
            </w:pPr>
            <w:sdt>
              <w:sdtPr>
                <w:id w:val="1072317644"/>
                <w:placeholder>
                  <w:docPart w:val="AE5D5B5A43AC4B3AB3FDF4D51048DB1E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EDUCATION</w:t>
                </w:r>
              </w:sdtContent>
            </w:sdt>
          </w:p>
          <w:p w14:paraId="0D933B1E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4E1A7FF" wp14:editId="0FF6DBEC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AC603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4F9D53" w14:textId="661F9A90" w:rsidR="0036697C" w:rsidRPr="0049740E" w:rsidRDefault="00D84B04" w:rsidP="0049740E">
            <w:pPr>
              <w:pStyle w:val="Heading2"/>
            </w:pPr>
            <w:r>
              <w:t>Vocational High School 3 Kuningan</w:t>
            </w:r>
          </w:p>
          <w:p w14:paraId="5D537887" w14:textId="2FC6D868" w:rsidR="0036697C" w:rsidRPr="00173B36" w:rsidRDefault="00D84B04" w:rsidP="0036697C">
            <w:pPr>
              <w:pStyle w:val="Heading3"/>
            </w:pPr>
            <w:r>
              <w:t>2016-2019</w:t>
            </w:r>
          </w:p>
          <w:p w14:paraId="6643CB27" w14:textId="2742C443" w:rsidR="0036697C" w:rsidRPr="00173B36" w:rsidRDefault="00D84B04" w:rsidP="0036697C">
            <w:r>
              <w:t>Multimedia</w:t>
            </w:r>
          </w:p>
          <w:p w14:paraId="51D57786" w14:textId="77777777" w:rsidR="0036697C" w:rsidRDefault="0036697C" w:rsidP="00C657AC">
            <w:pPr>
              <w:pStyle w:val="Heading2"/>
            </w:pPr>
          </w:p>
          <w:p w14:paraId="05574027" w14:textId="77777777" w:rsidR="0036697C" w:rsidRPr="0036697C" w:rsidRDefault="0036697C" w:rsidP="0036697C"/>
          <w:p w14:paraId="7F44BDEE" w14:textId="64D4ED12" w:rsidR="0036697C" w:rsidRPr="0036697C" w:rsidRDefault="004C7442" w:rsidP="0049740E">
            <w:pPr>
              <w:pStyle w:val="Heading2"/>
            </w:pPr>
            <w:r>
              <w:t>Junior High School Satap Rambatan</w:t>
            </w:r>
          </w:p>
          <w:p w14:paraId="0B374249" w14:textId="09D3F3F0" w:rsidR="0036697C" w:rsidRPr="00173B36" w:rsidRDefault="004C7442" w:rsidP="0036697C">
            <w:pPr>
              <w:pStyle w:val="Heading3"/>
            </w:pPr>
            <w:r>
              <w:t>2013-2016</w:t>
            </w:r>
          </w:p>
          <w:p w14:paraId="61F69082" w14:textId="2B7E0C5F" w:rsidR="0036697C" w:rsidRPr="00246F0F" w:rsidRDefault="0036697C" w:rsidP="00A8656F"/>
        </w:tc>
        <w:tc>
          <w:tcPr>
            <w:tcW w:w="7200" w:type="dxa"/>
            <w:vMerge/>
            <w:shd w:val="clear" w:color="auto" w:fill="auto"/>
          </w:tcPr>
          <w:p w14:paraId="4B12A896" w14:textId="77777777" w:rsidR="0036697C" w:rsidRPr="00173B36" w:rsidRDefault="0036697C" w:rsidP="00C657AC"/>
        </w:tc>
      </w:tr>
    </w:tbl>
    <w:p w14:paraId="46F22515" w14:textId="358DA04E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44763" w14:textId="77777777" w:rsidR="007751D0" w:rsidRDefault="007751D0" w:rsidP="00BA3E51">
      <w:r>
        <w:separator/>
      </w:r>
    </w:p>
  </w:endnote>
  <w:endnote w:type="continuationSeparator" w:id="0">
    <w:p w14:paraId="2364A108" w14:textId="77777777" w:rsidR="007751D0" w:rsidRDefault="007751D0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47519" w14:textId="77777777" w:rsidR="007751D0" w:rsidRDefault="007751D0" w:rsidP="00BA3E51">
      <w:r>
        <w:separator/>
      </w:r>
    </w:p>
  </w:footnote>
  <w:footnote w:type="continuationSeparator" w:id="0">
    <w:p w14:paraId="335E2982" w14:textId="77777777" w:rsidR="007751D0" w:rsidRDefault="007751D0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2"/>
  </w:num>
  <w:num w:numId="2" w16cid:durableId="406080148">
    <w:abstractNumId w:val="1"/>
  </w:num>
  <w:num w:numId="3" w16cid:durableId="1318606986">
    <w:abstractNumId w:val="3"/>
  </w:num>
  <w:num w:numId="4" w16cid:durableId="2034383814">
    <w:abstractNumId w:val="0"/>
  </w:num>
  <w:num w:numId="5" w16cid:durableId="1504590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F1"/>
    <w:rsid w:val="00021DEC"/>
    <w:rsid w:val="000242FA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E10D9"/>
    <w:rsid w:val="000F3FE2"/>
    <w:rsid w:val="001235F6"/>
    <w:rsid w:val="00140582"/>
    <w:rsid w:val="00144334"/>
    <w:rsid w:val="00157DB0"/>
    <w:rsid w:val="00173B36"/>
    <w:rsid w:val="00177BCB"/>
    <w:rsid w:val="001A5160"/>
    <w:rsid w:val="001C7ED7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31AD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3EBD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C7442"/>
    <w:rsid w:val="004D4E80"/>
    <w:rsid w:val="004E5226"/>
    <w:rsid w:val="004E6AB2"/>
    <w:rsid w:val="004E70E8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5F6D9C"/>
    <w:rsid w:val="00605ECC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0B38"/>
    <w:rsid w:val="00755988"/>
    <w:rsid w:val="007751D0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447D"/>
    <w:rsid w:val="00984A59"/>
    <w:rsid w:val="00986331"/>
    <w:rsid w:val="009A6667"/>
    <w:rsid w:val="009A6AF1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84B04"/>
    <w:rsid w:val="00D92ED4"/>
    <w:rsid w:val="00D94ABF"/>
    <w:rsid w:val="00E01952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EC676C"/>
    <w:rsid w:val="00F36875"/>
    <w:rsid w:val="00F41A04"/>
    <w:rsid w:val="00F51E3E"/>
    <w:rsid w:val="00F53B71"/>
    <w:rsid w:val="00F5786D"/>
    <w:rsid w:val="00F716E1"/>
    <w:rsid w:val="00F72545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974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01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ifqifr.mm2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D76B0E8225467493FE5CABA4570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154DB-B33E-4702-B889-0B35B32D00FD}"/>
      </w:docPartPr>
      <w:docPartBody>
        <w:p w:rsidR="001068F0" w:rsidRDefault="00000000">
          <w:pPr>
            <w:pStyle w:val="D6D76B0E8225467493FE5CABA4570842"/>
          </w:pPr>
          <w:r w:rsidRPr="00173B36">
            <w:t>CONTACT</w:t>
          </w:r>
        </w:p>
      </w:docPartBody>
    </w:docPart>
    <w:docPart>
      <w:docPartPr>
        <w:name w:val="714334DC0A3C4F3788194B3C6DCE0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26EB-87CB-4D98-A025-1D6EBB62F0B7}"/>
      </w:docPartPr>
      <w:docPartBody>
        <w:p w:rsidR="001068F0" w:rsidRDefault="00000000">
          <w:pPr>
            <w:pStyle w:val="714334DC0A3C4F3788194B3C6DCE0BE2"/>
          </w:pPr>
          <w:r w:rsidRPr="00173B36">
            <w:t>PROFILE</w:t>
          </w:r>
        </w:p>
      </w:docPartBody>
    </w:docPart>
    <w:docPart>
      <w:docPartPr>
        <w:name w:val="B9AB0E8A66C640FA9DCBD8ECBBB1B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2FAC5-F08D-45A4-B842-E4F9989F686A}"/>
      </w:docPartPr>
      <w:docPartBody>
        <w:p w:rsidR="001068F0" w:rsidRDefault="00000000">
          <w:pPr>
            <w:pStyle w:val="B9AB0E8A66C640FA9DCBD8ECBBB1BCC2"/>
          </w:pPr>
          <w:r w:rsidRPr="00173B36">
            <w:t>SKILLS</w:t>
          </w:r>
        </w:p>
      </w:docPartBody>
    </w:docPart>
    <w:docPart>
      <w:docPartPr>
        <w:name w:val="99C4964E6D1C4EF89810AE5DD682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87DA-3C99-4884-8A50-942F8BDF58D3}"/>
      </w:docPartPr>
      <w:docPartBody>
        <w:p w:rsidR="001068F0" w:rsidRDefault="00000000">
          <w:pPr>
            <w:pStyle w:val="99C4964E6D1C4EF89810AE5DD6829D06"/>
          </w:pPr>
          <w:r w:rsidRPr="00387FF0">
            <w:t>Communication</w:t>
          </w:r>
        </w:p>
      </w:docPartBody>
    </w:docPart>
    <w:docPart>
      <w:docPartPr>
        <w:name w:val="27407F37A1D24D90B1DA001AB2A5E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A76C4-47A3-4FD9-A34E-D13F1AC73306}"/>
      </w:docPartPr>
      <w:docPartBody>
        <w:p w:rsidR="001068F0" w:rsidRDefault="00000000">
          <w:pPr>
            <w:pStyle w:val="27407F37A1D24D90B1DA001AB2A5E750"/>
          </w:pPr>
          <w:r w:rsidRPr="00173B36">
            <w:t>EXPERIENCE</w:t>
          </w:r>
        </w:p>
      </w:docPartBody>
    </w:docPart>
    <w:docPart>
      <w:docPartPr>
        <w:name w:val="AE5D5B5A43AC4B3AB3FDF4D51048D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0CBB-0C6F-401E-A667-472C7E091913}"/>
      </w:docPartPr>
      <w:docPartBody>
        <w:p w:rsidR="001068F0" w:rsidRDefault="00000000">
          <w:pPr>
            <w:pStyle w:val="AE5D5B5A43AC4B3AB3FDF4D51048DB1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B"/>
    <w:rsid w:val="000242FA"/>
    <w:rsid w:val="001068F0"/>
    <w:rsid w:val="001F198D"/>
    <w:rsid w:val="0037229B"/>
    <w:rsid w:val="0088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D6D76B0E8225467493FE5CABA4570842">
    <w:name w:val="D6D76B0E8225467493FE5CABA4570842"/>
  </w:style>
  <w:style w:type="paragraph" w:customStyle="1" w:styleId="714334DC0A3C4F3788194B3C6DCE0BE2">
    <w:name w:val="714334DC0A3C4F3788194B3C6DCE0BE2"/>
  </w:style>
  <w:style w:type="paragraph" w:customStyle="1" w:styleId="B9AB0E8A66C640FA9DCBD8ECBBB1BCC2">
    <w:name w:val="B9AB0E8A66C640FA9DCBD8ECBBB1BCC2"/>
  </w:style>
  <w:style w:type="paragraph" w:customStyle="1" w:styleId="99C4964E6D1C4EF89810AE5DD6829D06">
    <w:name w:val="99C4964E6D1C4EF89810AE5DD6829D06"/>
  </w:style>
  <w:style w:type="paragraph" w:customStyle="1" w:styleId="27407F37A1D24D90B1DA001AB2A5E750">
    <w:name w:val="27407F37A1D24D90B1DA001AB2A5E750"/>
  </w:style>
  <w:style w:type="paragraph" w:customStyle="1" w:styleId="AE5D5B5A43AC4B3AB3FDF4D51048DB1E">
    <w:name w:val="AE5D5B5A43AC4B3AB3FDF4D51048D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2023-06-19T11:39:00Z</dcterms:created>
  <dcterms:modified xsi:type="dcterms:W3CDTF">2024-06-06T06:13:00Z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